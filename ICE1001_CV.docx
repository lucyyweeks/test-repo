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F7DB" w14:textId="1C791099" w:rsidR="00943342" w:rsidRDefault="00FB3C68">
      <w:r>
        <w:t>Hello World</w:t>
      </w:r>
    </w:p>
    <w:p w14:paraId="6B7E8463" w14:textId="5CA79F1E" w:rsidR="007A6395" w:rsidRDefault="007A6395">
      <w:r>
        <w:t>This is a new line</w:t>
      </w:r>
    </w:p>
    <w:sectPr w:rsidR="007A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6"/>
    <w:rsid w:val="007A6395"/>
    <w:rsid w:val="00943342"/>
    <w:rsid w:val="00992E06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D2A1"/>
  <w15:chartTrackingRefBased/>
  <w15:docId w15:val="{3E57545F-0166-4B26-8C63-1F91AAD8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weeks</dc:creator>
  <cp:keywords/>
  <dc:description/>
  <cp:lastModifiedBy>lucy weeks</cp:lastModifiedBy>
  <cp:revision>3</cp:revision>
  <dcterms:created xsi:type="dcterms:W3CDTF">2020-04-30T20:54:00Z</dcterms:created>
  <dcterms:modified xsi:type="dcterms:W3CDTF">2020-04-30T21:26:00Z</dcterms:modified>
</cp:coreProperties>
</file>